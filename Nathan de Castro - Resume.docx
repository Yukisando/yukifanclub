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7B9" w:rsidRPr="008B0C50" w:rsidRDefault="00600B7A" w:rsidP="0063173D">
      <w:pPr>
        <w:pStyle w:val="Title"/>
        <w:jc w:val="both"/>
      </w:pPr>
      <w:r w:rsidRPr="008B0C50">
        <w:t>‍‍</w:t>
      </w:r>
      <w:sdt>
        <w:sdtPr>
          <w:alias w:val="Your Name"/>
          <w:tag w:val=""/>
          <w:id w:val="1246310863"/>
          <w:placeholder>
            <w:docPart w:val="24D4566D3C94494ABE1C1385EA10D3F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A66E4" w:rsidRPr="008B0C50">
            <w:t>Nathan de Castro</w:t>
          </w:r>
        </w:sdtContent>
      </w:sdt>
    </w:p>
    <w:p w:rsidR="00C757B9" w:rsidRPr="008B0C50" w:rsidRDefault="00247BA0" w:rsidP="0063173D">
      <w:pPr>
        <w:jc w:val="both"/>
      </w:pPr>
      <w:sdt>
        <w:sdtPr>
          <w:alias w:val="Address"/>
          <w:tag w:val=""/>
          <w:id w:val="-593780209"/>
          <w:placeholder>
            <w:docPart w:val="32EAB1766DA14737A44A8F92A95C20DE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DA66E4" w:rsidRPr="008B0C50">
            <w:t>SE4 2EW, London, 4</w:t>
          </w:r>
        </w:sdtContent>
      </w:sdt>
      <w:r w:rsidR="00600B7A" w:rsidRPr="008B0C50">
        <w:t> | </w:t>
      </w:r>
      <w:sdt>
        <w:sdtPr>
          <w:alias w:val="Telephone"/>
          <w:tag w:val=""/>
          <w:id w:val="-1416317146"/>
          <w:placeholder>
            <w:docPart w:val="39CC4A5CB3D2475A9C0B7D6D50B71ED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DA66E4" w:rsidRPr="008B0C50">
            <w:t>07761475654</w:t>
          </w:r>
        </w:sdtContent>
      </w:sdt>
      <w:r w:rsidR="00600B7A" w:rsidRPr="008B0C50">
        <w:t> | </w:t>
      </w:r>
      <w:sdt>
        <w:sdtPr>
          <w:alias w:val="Email"/>
          <w:tag w:val=""/>
          <w:id w:val="-391963670"/>
          <w:placeholder>
            <w:docPart w:val="E317D45BBCAF4ADC8E462C52F0081264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DA66E4" w:rsidRPr="008B0C50">
            <w:t>decastronathan@gmail.com</w:t>
          </w:r>
        </w:sdtContent>
      </w:sdt>
      <w:r w:rsidR="00DA66E4" w:rsidRPr="008B0C50">
        <w:t xml:space="preserve"> | nathandecastro.uk</w:t>
      </w:r>
    </w:p>
    <w:p w:rsidR="00445C37" w:rsidRPr="008B0C50" w:rsidRDefault="00445C37" w:rsidP="00445C37">
      <w:pPr>
        <w:pStyle w:val="SectionHeading"/>
        <w:jc w:val="both"/>
      </w:pPr>
      <w:r w:rsidRPr="008B0C50">
        <w:rPr>
          <w:sz w:val="28"/>
        </w:rPr>
        <w:t>Summary</w:t>
      </w:r>
    </w:p>
    <w:p w:rsidR="00445C37" w:rsidRPr="008B0C50" w:rsidRDefault="00445C37" w:rsidP="00445C37">
      <w:pPr>
        <w:jc w:val="both"/>
        <w:rPr>
          <w:sz w:val="22"/>
          <w:szCs w:val="22"/>
          <w:lang w:eastAsia="en-US"/>
        </w:rPr>
      </w:pPr>
      <w:r w:rsidRPr="008B0C50">
        <w:rPr>
          <w:rFonts w:eastAsia="Times New Roman" w:cs="Times New Roman"/>
          <w:color w:val="333333"/>
          <w:sz w:val="22"/>
          <w:szCs w:val="22"/>
          <w:lang w:eastAsia="en-US"/>
        </w:rPr>
        <w:t>Currently pursuing a Bachelor in Computer Science, graduating July of 2017.</w:t>
      </w:r>
    </w:p>
    <w:p w:rsidR="00445C37" w:rsidRPr="008B0C50" w:rsidRDefault="00445C37" w:rsidP="00327DB6">
      <w:pPr>
        <w:jc w:val="both"/>
        <w:rPr>
          <w:rFonts w:eastAsia="Times New Roman" w:cs="Times New Roman"/>
          <w:color w:val="333333"/>
          <w:sz w:val="22"/>
          <w:szCs w:val="22"/>
          <w:lang w:eastAsia="en-US"/>
        </w:rPr>
        <w:sectPr w:rsidR="00445C37" w:rsidRPr="008B0C50">
          <w:footerReference w:type="default" r:id="rId9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8B0C50">
        <w:rPr>
          <w:rFonts w:eastAsia="Times New Roman" w:cs="Times New Roman"/>
          <w:color w:val="333333"/>
          <w:sz w:val="22"/>
          <w:szCs w:val="22"/>
          <w:lang w:eastAsia="en-US"/>
        </w:rPr>
        <w:t xml:space="preserve">Most of my programming </w:t>
      </w:r>
      <w:r w:rsidR="004347C7" w:rsidRPr="008B0C50">
        <w:rPr>
          <w:rFonts w:eastAsia="Times New Roman" w:cs="Times New Roman"/>
          <w:color w:val="333333"/>
          <w:sz w:val="22"/>
          <w:szCs w:val="22"/>
          <w:lang w:eastAsia="en-US"/>
        </w:rPr>
        <w:t>was made</w:t>
      </w:r>
      <w:r w:rsidRPr="008B0C50">
        <w:rPr>
          <w:rFonts w:eastAsia="Times New Roman" w:cs="Times New Roman"/>
          <w:color w:val="333333"/>
          <w:sz w:val="22"/>
          <w:szCs w:val="22"/>
          <w:lang w:eastAsia="en-US"/>
        </w:rPr>
        <w:t xml:space="preserve"> during my years at Goldsmiths University and can be partially found on my website. Music Computing is a</w:t>
      </w:r>
      <w:bookmarkStart w:id="0" w:name="_GoBack"/>
      <w:bookmarkEnd w:id="0"/>
      <w:r w:rsidRPr="008B0C50">
        <w:rPr>
          <w:rFonts w:eastAsia="Times New Roman" w:cs="Times New Roman"/>
          <w:color w:val="333333"/>
          <w:sz w:val="22"/>
          <w:szCs w:val="22"/>
          <w:lang w:eastAsia="en-US"/>
        </w:rPr>
        <w:t xml:space="preserve"> </w:t>
      </w:r>
      <w:r w:rsidR="00327DB6" w:rsidRPr="008B0C50">
        <w:rPr>
          <w:rFonts w:eastAsia="Times New Roman" w:cs="Times New Roman"/>
          <w:color w:val="333333"/>
          <w:sz w:val="22"/>
          <w:szCs w:val="22"/>
          <w:lang w:eastAsia="en-US"/>
        </w:rPr>
        <w:t>broad-based</w:t>
      </w:r>
      <w:r w:rsidRPr="008B0C50">
        <w:rPr>
          <w:rFonts w:eastAsia="Times New Roman" w:cs="Times New Roman"/>
          <w:color w:val="333333"/>
          <w:sz w:val="22"/>
          <w:szCs w:val="22"/>
          <w:lang w:eastAsia="en-US"/>
        </w:rPr>
        <w:t xml:space="preserve"> module that requires strong programming knowledge over a wide range of languages as well as a deep understanding of digital signal processing and sound physics.</w:t>
      </w:r>
    </w:p>
    <w:p w:rsidR="00D41BE6" w:rsidRPr="008B0C50" w:rsidRDefault="00D41BE6" w:rsidP="00847D92">
      <w:pPr>
        <w:pStyle w:val="SectionHeading"/>
        <w:jc w:val="both"/>
        <w:rPr>
          <w:sz w:val="28"/>
        </w:rPr>
      </w:pPr>
      <w:r w:rsidRPr="008B0C50">
        <w:rPr>
          <w:sz w:val="28"/>
        </w:rPr>
        <w:t>Education</w:t>
      </w:r>
    </w:p>
    <w:p w:rsidR="00DA66E4" w:rsidRPr="008B0C50" w:rsidRDefault="00DA66E4" w:rsidP="00847D92">
      <w:pPr>
        <w:pStyle w:val="SectionHeading"/>
        <w:jc w:val="both"/>
      </w:pPr>
      <w:r w:rsidRPr="008B0C50">
        <w:t>2014 – TODAY</w:t>
      </w:r>
    </w:p>
    <w:p w:rsidR="00DA66E4" w:rsidRPr="008B0C50" w:rsidRDefault="00DA66E4" w:rsidP="00847D92">
      <w:pPr>
        <w:pStyle w:val="Subsection"/>
        <w:jc w:val="both"/>
      </w:pPr>
      <w:r w:rsidRPr="008B0C50">
        <w:t>Music Computing</w:t>
      </w:r>
      <w:r w:rsidR="00BC514E" w:rsidRPr="008B0C50">
        <w:t xml:space="preserve"> - CSD</w:t>
      </w:r>
    </w:p>
    <w:p w:rsidR="00DA66E4" w:rsidRPr="008B0C50" w:rsidRDefault="00DA66E4" w:rsidP="00847D92">
      <w:pPr>
        <w:jc w:val="both"/>
        <w:rPr>
          <w:sz w:val="22"/>
        </w:rPr>
      </w:pPr>
      <w:r w:rsidRPr="008B0C50">
        <w:rPr>
          <w:sz w:val="22"/>
        </w:rPr>
        <w:t>Goldsmiths University</w:t>
      </w:r>
    </w:p>
    <w:p w:rsidR="00DA66E4" w:rsidRPr="008B0C50" w:rsidRDefault="00DA66E4" w:rsidP="00847D92">
      <w:pPr>
        <w:jc w:val="both"/>
        <w:rPr>
          <w:sz w:val="22"/>
        </w:rPr>
      </w:pPr>
      <w:r w:rsidRPr="008B0C50">
        <w:rPr>
          <w:sz w:val="22"/>
        </w:rPr>
        <w:t>London, UK</w:t>
      </w:r>
    </w:p>
    <w:p w:rsidR="00DA66E4" w:rsidRPr="008B0C50" w:rsidRDefault="00DA66E4" w:rsidP="00847D92">
      <w:pPr>
        <w:pStyle w:val="SectionHeading"/>
        <w:jc w:val="both"/>
      </w:pPr>
      <w:r w:rsidRPr="008B0C50">
        <w:t>2013 – 2014</w:t>
      </w:r>
    </w:p>
    <w:p w:rsidR="00DA66E4" w:rsidRPr="008B0C50" w:rsidRDefault="00DA66E4" w:rsidP="00847D92">
      <w:pPr>
        <w:pStyle w:val="Subsection"/>
        <w:jc w:val="both"/>
      </w:pPr>
      <w:r w:rsidRPr="008B0C50">
        <w:t>Media, Music and Sound</w:t>
      </w:r>
    </w:p>
    <w:p w:rsidR="00DA66E4" w:rsidRPr="008B0C50" w:rsidRDefault="00DA66E4" w:rsidP="00847D92">
      <w:pPr>
        <w:jc w:val="both"/>
        <w:rPr>
          <w:sz w:val="22"/>
        </w:rPr>
      </w:pPr>
      <w:r w:rsidRPr="008B0C50">
        <w:rPr>
          <w:sz w:val="22"/>
        </w:rPr>
        <w:t>Edge Hill University</w:t>
      </w:r>
    </w:p>
    <w:p w:rsidR="00DA66E4" w:rsidRPr="008B0C50" w:rsidRDefault="00DA66E4" w:rsidP="00847D92">
      <w:pPr>
        <w:jc w:val="both"/>
        <w:rPr>
          <w:sz w:val="22"/>
        </w:rPr>
      </w:pPr>
      <w:r w:rsidRPr="008B0C50">
        <w:rPr>
          <w:sz w:val="22"/>
        </w:rPr>
        <w:t>Ormskirk, UK</w:t>
      </w:r>
    </w:p>
    <w:p w:rsidR="00DA66E4" w:rsidRPr="008B0C50" w:rsidRDefault="00DA66E4" w:rsidP="00847D92">
      <w:pPr>
        <w:pStyle w:val="SectionHeading"/>
        <w:jc w:val="both"/>
      </w:pPr>
      <w:r w:rsidRPr="008B0C50">
        <w:t>2012</w:t>
      </w:r>
    </w:p>
    <w:p w:rsidR="00DA66E4" w:rsidRPr="008B0C50" w:rsidRDefault="00835C24" w:rsidP="00835C24">
      <w:pPr>
        <w:pStyle w:val="Subsection"/>
      </w:pPr>
      <w:r w:rsidRPr="008B0C50">
        <w:t>French Baccalaureate - specializing</w:t>
      </w:r>
      <w:r w:rsidR="00DA66E4" w:rsidRPr="008B0C50">
        <w:t xml:space="preserve"> in </w:t>
      </w:r>
      <w:r w:rsidRPr="008B0C50">
        <w:t xml:space="preserve">MAthematics &amp; </w:t>
      </w:r>
      <w:r w:rsidR="00DA66E4" w:rsidRPr="008B0C50">
        <w:t>Physics</w:t>
      </w:r>
    </w:p>
    <w:p w:rsidR="00DA66E4" w:rsidRPr="008B0C50" w:rsidRDefault="00DA66E4" w:rsidP="00847D92">
      <w:pPr>
        <w:jc w:val="both"/>
        <w:rPr>
          <w:sz w:val="22"/>
        </w:rPr>
      </w:pPr>
      <w:r w:rsidRPr="008B0C50">
        <w:rPr>
          <w:sz w:val="22"/>
        </w:rPr>
        <w:t>Lycée Français Vincent van Gogh</w:t>
      </w:r>
    </w:p>
    <w:p w:rsidR="00445C37" w:rsidRPr="008B0C50" w:rsidRDefault="00DA66E4" w:rsidP="00847D92">
      <w:pPr>
        <w:jc w:val="both"/>
        <w:rPr>
          <w:sz w:val="22"/>
        </w:rPr>
      </w:pPr>
      <w:r w:rsidRPr="008B0C50">
        <w:rPr>
          <w:sz w:val="22"/>
        </w:rPr>
        <w:t>The Hague, the Netherlands</w:t>
      </w:r>
    </w:p>
    <w:p w:rsidR="00E967DD" w:rsidRPr="008B0C50" w:rsidRDefault="00E967DD" w:rsidP="00847D92">
      <w:pPr>
        <w:pStyle w:val="SectionHeading"/>
        <w:jc w:val="both"/>
        <w:rPr>
          <w:sz w:val="28"/>
        </w:rPr>
      </w:pPr>
    </w:p>
    <w:p w:rsidR="00DA66E4" w:rsidRPr="008B0C50" w:rsidRDefault="00DA66E4" w:rsidP="00847D92">
      <w:pPr>
        <w:pStyle w:val="SectionHeading"/>
        <w:jc w:val="both"/>
        <w:rPr>
          <w:sz w:val="28"/>
        </w:rPr>
      </w:pPr>
      <w:r w:rsidRPr="008B0C50">
        <w:rPr>
          <w:sz w:val="28"/>
        </w:rPr>
        <w:t>Skills &amp; Assets</w:t>
      </w:r>
    </w:p>
    <w:p w:rsidR="00DA66E4" w:rsidRPr="008B0C50" w:rsidRDefault="00DA66E4" w:rsidP="00847D92">
      <w:pPr>
        <w:pStyle w:val="SectionHeading"/>
        <w:jc w:val="both"/>
      </w:pPr>
      <w:r w:rsidRPr="008B0C50">
        <w:t>Languages:</w:t>
      </w:r>
    </w:p>
    <w:p w:rsidR="008B0C50" w:rsidRPr="008B0C50" w:rsidRDefault="00DA66E4" w:rsidP="00847D92">
      <w:pPr>
        <w:spacing w:after="420"/>
        <w:jc w:val="both"/>
        <w:rPr>
          <w:rFonts w:eastAsia="Times New Roman" w:cs="Times New Roman"/>
          <w:color w:val="333333"/>
          <w:sz w:val="22"/>
          <w:szCs w:val="22"/>
          <w:lang w:eastAsia="en-US"/>
        </w:rPr>
      </w:pPr>
      <w:r w:rsidRPr="008B0C50">
        <w:rPr>
          <w:rFonts w:eastAsia="Times New Roman" w:cs="Times New Roman"/>
          <w:color w:val="333333"/>
          <w:sz w:val="22"/>
          <w:szCs w:val="22"/>
          <w:lang w:eastAsia="en-US"/>
        </w:rPr>
        <w:t>French – Native |</w:t>
      </w:r>
      <w:r w:rsidR="008B0C50" w:rsidRPr="008B0C50">
        <w:rPr>
          <w:rFonts w:eastAsia="Times New Roman" w:cs="Times New Roman"/>
          <w:color w:val="333333"/>
          <w:sz w:val="22"/>
          <w:szCs w:val="22"/>
          <w:lang w:eastAsia="en-US"/>
        </w:rPr>
        <w:t xml:space="preserve"> English – Fluent</w:t>
      </w:r>
    </w:p>
    <w:p w:rsidR="00DA66E4" w:rsidRPr="008B0C50" w:rsidRDefault="00DA66E4" w:rsidP="00847D92">
      <w:pPr>
        <w:spacing w:after="420"/>
        <w:jc w:val="both"/>
        <w:rPr>
          <w:rFonts w:eastAsia="Times New Roman" w:cs="Times New Roman"/>
          <w:color w:val="333333"/>
          <w:sz w:val="22"/>
          <w:szCs w:val="22"/>
          <w:lang w:eastAsia="en-US"/>
        </w:rPr>
      </w:pPr>
      <w:r w:rsidRPr="008B0C50">
        <w:rPr>
          <w:rFonts w:eastAsia="Times New Roman" w:cs="Times New Roman"/>
          <w:color w:val="333333"/>
          <w:sz w:val="22"/>
          <w:szCs w:val="22"/>
          <w:lang w:eastAsia="en-US"/>
        </w:rPr>
        <w:t>Spanish – Conversant</w:t>
      </w:r>
    </w:p>
    <w:p w:rsidR="00DA66E4" w:rsidRPr="008B0C50" w:rsidRDefault="00DA66E4" w:rsidP="00847D92">
      <w:pPr>
        <w:pStyle w:val="SectionHeading"/>
        <w:jc w:val="both"/>
      </w:pPr>
      <w:r w:rsidRPr="008B0C50">
        <w:t>Computer Skills:</w:t>
      </w:r>
    </w:p>
    <w:p w:rsidR="00DA66E4" w:rsidRPr="008B0C50" w:rsidRDefault="00DA66E4" w:rsidP="00BE50FA">
      <w:pPr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 w:cs="Times New Roman"/>
          <w:color w:val="333333"/>
          <w:sz w:val="22"/>
          <w:szCs w:val="22"/>
          <w:lang w:eastAsia="en-US"/>
        </w:rPr>
      </w:pPr>
      <w:r w:rsidRPr="008B0C50">
        <w:rPr>
          <w:rFonts w:eastAsia="Times New Roman" w:cs="Times New Roman"/>
          <w:color w:val="333333"/>
          <w:sz w:val="22"/>
          <w:szCs w:val="22"/>
          <w:lang w:eastAsia="en-US"/>
        </w:rPr>
        <w:t>C++</w:t>
      </w:r>
      <w:r w:rsidR="00BE50FA">
        <w:rPr>
          <w:rFonts w:eastAsia="Times New Roman" w:cs="Times New Roman"/>
          <w:color w:val="333333"/>
          <w:sz w:val="22"/>
          <w:szCs w:val="22"/>
          <w:lang w:eastAsia="en-US"/>
        </w:rPr>
        <w:t>/</w:t>
      </w:r>
      <w:r w:rsidRPr="008B0C50">
        <w:rPr>
          <w:rFonts w:eastAsia="Times New Roman" w:cs="Times New Roman"/>
          <w:color w:val="333333"/>
          <w:sz w:val="22"/>
          <w:szCs w:val="22"/>
          <w:lang w:eastAsia="en-US"/>
        </w:rPr>
        <w:t>Java</w:t>
      </w:r>
      <w:r w:rsidR="00BE50FA">
        <w:rPr>
          <w:rFonts w:eastAsia="Times New Roman" w:cs="Times New Roman"/>
          <w:color w:val="333333"/>
          <w:sz w:val="22"/>
          <w:szCs w:val="22"/>
          <w:lang w:eastAsia="en-US"/>
        </w:rPr>
        <w:t>/C# (Working knowledge),</w:t>
      </w:r>
      <w:r w:rsidRPr="008B0C50">
        <w:rPr>
          <w:rFonts w:eastAsia="Times New Roman" w:cs="Times New Roman"/>
          <w:color w:val="333333"/>
          <w:sz w:val="22"/>
          <w:szCs w:val="22"/>
          <w:lang w:eastAsia="en-US"/>
        </w:rPr>
        <w:t xml:space="preserve"> Jav</w:t>
      </w:r>
      <w:r w:rsidR="00BE50FA">
        <w:rPr>
          <w:rFonts w:eastAsia="Times New Roman" w:cs="Times New Roman"/>
          <w:color w:val="333333"/>
          <w:sz w:val="22"/>
          <w:szCs w:val="22"/>
          <w:lang w:eastAsia="en-US"/>
        </w:rPr>
        <w:t xml:space="preserve">aScript (moderate), MAX </w:t>
      </w:r>
      <w:r w:rsidR="008B0C50" w:rsidRPr="008B0C50">
        <w:rPr>
          <w:rFonts w:eastAsia="Times New Roman" w:cs="Times New Roman"/>
          <w:color w:val="333333"/>
          <w:sz w:val="22"/>
          <w:szCs w:val="22"/>
          <w:lang w:eastAsia="en-US"/>
        </w:rPr>
        <w:t>(proficient</w:t>
      </w:r>
      <w:r w:rsidR="00BE50FA">
        <w:rPr>
          <w:rFonts w:eastAsia="Times New Roman" w:cs="Times New Roman"/>
          <w:color w:val="333333"/>
          <w:sz w:val="22"/>
          <w:szCs w:val="22"/>
          <w:lang w:eastAsia="en-US"/>
        </w:rPr>
        <w:t xml:space="preserve">), </w:t>
      </w:r>
      <w:r w:rsidRPr="008B0C50">
        <w:rPr>
          <w:rFonts w:eastAsia="Times New Roman" w:cs="Times New Roman"/>
          <w:color w:val="333333"/>
          <w:sz w:val="22"/>
          <w:szCs w:val="22"/>
          <w:lang w:eastAsia="en-US"/>
        </w:rPr>
        <w:t>Python (notions)</w:t>
      </w:r>
      <w:r w:rsidR="00030E1D" w:rsidRPr="008B0C50">
        <w:rPr>
          <w:rFonts w:eastAsia="Times New Roman" w:cs="Times New Roman"/>
          <w:color w:val="333333"/>
          <w:sz w:val="22"/>
          <w:szCs w:val="22"/>
          <w:lang w:eastAsia="en-US"/>
        </w:rPr>
        <w:t>, LUA (notions)</w:t>
      </w:r>
      <w:r w:rsidRPr="008B0C50">
        <w:rPr>
          <w:rFonts w:eastAsia="Times New Roman" w:cs="Times New Roman"/>
          <w:color w:val="333333"/>
          <w:sz w:val="22"/>
          <w:szCs w:val="22"/>
          <w:lang w:eastAsia="en-US"/>
        </w:rPr>
        <w:t>.</w:t>
      </w:r>
    </w:p>
    <w:p w:rsidR="00DA66E4" w:rsidRDefault="00DA66E4" w:rsidP="00BE50FA">
      <w:pPr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 w:cs="Times New Roman"/>
          <w:color w:val="333333"/>
          <w:sz w:val="22"/>
          <w:szCs w:val="22"/>
          <w:lang w:eastAsia="en-US"/>
        </w:rPr>
      </w:pPr>
      <w:r w:rsidRPr="008B0C50">
        <w:rPr>
          <w:rFonts w:eastAsia="Times New Roman" w:cs="Times New Roman"/>
          <w:color w:val="333333"/>
          <w:sz w:val="22"/>
          <w:szCs w:val="22"/>
          <w:lang w:eastAsia="en-US"/>
        </w:rPr>
        <w:t>Microsoft Office Suite</w:t>
      </w:r>
    </w:p>
    <w:p w:rsidR="00BE50FA" w:rsidRPr="00BE50FA" w:rsidRDefault="00BE50FA" w:rsidP="00BE50FA">
      <w:pPr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 w:cs="Times New Roman"/>
          <w:color w:val="333333"/>
          <w:sz w:val="22"/>
          <w:szCs w:val="22"/>
          <w:lang w:eastAsia="en-US"/>
        </w:rPr>
      </w:pPr>
      <w:r>
        <w:rPr>
          <w:rFonts w:eastAsia="Times New Roman" w:cs="Times New Roman"/>
          <w:color w:val="333333"/>
          <w:sz w:val="22"/>
          <w:szCs w:val="22"/>
          <w:lang w:eastAsia="en-US"/>
        </w:rPr>
        <w:t>Ableton Live, ProTools, Audacity, Audition</w:t>
      </w:r>
    </w:p>
    <w:p w:rsidR="00DA66E4" w:rsidRPr="008B0C50" w:rsidRDefault="00DA66E4" w:rsidP="00847D92">
      <w:pPr>
        <w:pStyle w:val="SectionHeading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</w:pPr>
      <w:r w:rsidRPr="008B0C50">
        <w:t>Other Assets:</w:t>
      </w:r>
    </w:p>
    <w:p w:rsidR="00DA66E4" w:rsidRPr="008B0C50" w:rsidRDefault="00DA66E4" w:rsidP="00E215E4">
      <w:pPr>
        <w:numPr>
          <w:ilvl w:val="0"/>
          <w:numId w:val="6"/>
        </w:numPr>
        <w:spacing w:before="100" w:beforeAutospacing="1" w:after="100" w:afterAutospacing="1"/>
        <w:ind w:left="0"/>
        <w:jc w:val="both"/>
        <w:rPr>
          <w:rFonts w:eastAsia="Times New Roman" w:cs="Times New Roman"/>
          <w:color w:val="333333"/>
          <w:sz w:val="22"/>
          <w:szCs w:val="22"/>
          <w:lang w:eastAsia="en-US"/>
        </w:rPr>
      </w:pPr>
      <w:r w:rsidRPr="008B0C50">
        <w:rPr>
          <w:rFonts w:eastAsia="Times New Roman" w:cs="Times New Roman"/>
          <w:color w:val="333333"/>
          <w:sz w:val="22"/>
          <w:szCs w:val="22"/>
          <w:lang w:eastAsia="en-US"/>
        </w:rPr>
        <w:t>Strong communication skills</w:t>
      </w:r>
    </w:p>
    <w:p w:rsidR="00DA66E4" w:rsidRPr="008B0C50" w:rsidRDefault="008D5D59" w:rsidP="00847D92">
      <w:pPr>
        <w:numPr>
          <w:ilvl w:val="0"/>
          <w:numId w:val="6"/>
        </w:numPr>
        <w:spacing w:before="100" w:beforeAutospacing="1" w:after="100" w:afterAutospacing="1"/>
        <w:ind w:left="0"/>
        <w:jc w:val="both"/>
        <w:rPr>
          <w:rFonts w:eastAsia="Times New Roman" w:cs="Times New Roman"/>
          <w:color w:val="333333"/>
          <w:sz w:val="22"/>
          <w:szCs w:val="22"/>
          <w:lang w:eastAsia="en-US"/>
        </w:rPr>
      </w:pPr>
      <w:r w:rsidRPr="008B0C50">
        <w:rPr>
          <w:rFonts w:eastAsia="Times New Roman" w:cs="Times New Roman"/>
          <w:color w:val="333333"/>
          <w:sz w:val="22"/>
          <w:szCs w:val="22"/>
          <w:lang w:eastAsia="en-US"/>
        </w:rPr>
        <w:t>Took part as Staff member and</w:t>
      </w:r>
      <w:r w:rsidR="00D1514C" w:rsidRPr="008B0C50">
        <w:rPr>
          <w:rFonts w:eastAsia="Times New Roman" w:cs="Times New Roman"/>
          <w:color w:val="333333"/>
          <w:sz w:val="22"/>
          <w:szCs w:val="22"/>
          <w:lang w:eastAsia="en-US"/>
        </w:rPr>
        <w:t xml:space="preserve"> </w:t>
      </w:r>
      <w:r w:rsidR="00FD2693" w:rsidRPr="008B0C50">
        <w:rPr>
          <w:rFonts w:eastAsia="Times New Roman" w:cs="Times New Roman"/>
          <w:color w:val="333333"/>
          <w:sz w:val="22"/>
          <w:szCs w:val="22"/>
          <w:lang w:eastAsia="en-US"/>
        </w:rPr>
        <w:t xml:space="preserve">as a </w:t>
      </w:r>
      <w:r w:rsidR="00CF5A3F" w:rsidRPr="008B0C50">
        <w:rPr>
          <w:rFonts w:eastAsia="Times New Roman" w:cs="Times New Roman"/>
          <w:color w:val="333333"/>
          <w:sz w:val="22"/>
          <w:szCs w:val="22"/>
          <w:lang w:eastAsia="en-US"/>
        </w:rPr>
        <w:t>contestant</w:t>
      </w:r>
      <w:r w:rsidRPr="008B0C50">
        <w:rPr>
          <w:rFonts w:eastAsia="Times New Roman" w:cs="Times New Roman"/>
          <w:color w:val="333333"/>
          <w:sz w:val="22"/>
          <w:szCs w:val="22"/>
          <w:lang w:eastAsia="en-US"/>
        </w:rPr>
        <w:t xml:space="preserve"> </w:t>
      </w:r>
      <w:r w:rsidR="0072549C" w:rsidRPr="008B0C50">
        <w:rPr>
          <w:rFonts w:eastAsia="Times New Roman" w:cs="Times New Roman"/>
          <w:color w:val="333333"/>
          <w:sz w:val="22"/>
          <w:szCs w:val="22"/>
          <w:lang w:eastAsia="en-US"/>
        </w:rPr>
        <w:t>in several Hackathons</w:t>
      </w:r>
    </w:p>
    <w:p w:rsidR="00DA66E4" w:rsidRPr="008B0C50" w:rsidRDefault="00327DB6" w:rsidP="00847D92">
      <w:pPr>
        <w:numPr>
          <w:ilvl w:val="0"/>
          <w:numId w:val="6"/>
        </w:numPr>
        <w:spacing w:before="100" w:beforeAutospacing="1" w:after="100" w:afterAutospacing="1"/>
        <w:ind w:left="0"/>
        <w:jc w:val="both"/>
        <w:rPr>
          <w:rFonts w:eastAsia="Times New Roman" w:cs="Times New Roman"/>
          <w:color w:val="333333"/>
          <w:sz w:val="22"/>
          <w:szCs w:val="22"/>
          <w:lang w:eastAsia="en-US"/>
        </w:rPr>
      </w:pPr>
      <w:r w:rsidRPr="008B0C50">
        <w:rPr>
          <w:rFonts w:eastAsia="Times New Roman" w:cs="Times New Roman"/>
          <w:color w:val="333333"/>
          <w:sz w:val="22"/>
          <w:szCs w:val="22"/>
          <w:lang w:eastAsia="en-US"/>
        </w:rPr>
        <w:t>Multicultural</w:t>
      </w:r>
      <w:r w:rsidR="005928CB" w:rsidRPr="008B0C50">
        <w:rPr>
          <w:rFonts w:eastAsia="Times New Roman" w:cs="Times New Roman"/>
          <w:color w:val="333333"/>
          <w:sz w:val="22"/>
          <w:szCs w:val="22"/>
          <w:lang w:eastAsia="en-US"/>
        </w:rPr>
        <w:t xml:space="preserve"> (Lived in 6 different countries across 3 continents)</w:t>
      </w:r>
    </w:p>
    <w:p w:rsidR="00DA66E4" w:rsidRPr="008B0C50" w:rsidRDefault="00030E1D" w:rsidP="00847D92">
      <w:pPr>
        <w:numPr>
          <w:ilvl w:val="0"/>
          <w:numId w:val="6"/>
        </w:numPr>
        <w:spacing w:before="100" w:beforeAutospacing="1" w:after="100" w:afterAutospacing="1"/>
        <w:ind w:left="0"/>
        <w:jc w:val="both"/>
        <w:rPr>
          <w:rFonts w:eastAsia="Times New Roman" w:cs="Times New Roman"/>
          <w:color w:val="333333"/>
          <w:sz w:val="22"/>
          <w:szCs w:val="22"/>
          <w:lang w:eastAsia="en-US"/>
        </w:rPr>
      </w:pPr>
      <w:r w:rsidRPr="008B0C50">
        <w:rPr>
          <w:rFonts w:eastAsia="Times New Roman" w:cs="Times New Roman"/>
          <w:color w:val="333333"/>
          <w:sz w:val="22"/>
          <w:szCs w:val="22"/>
          <w:lang w:eastAsia="en-US"/>
        </w:rPr>
        <w:t>Pianist and Drummer.</w:t>
      </w:r>
    </w:p>
    <w:p w:rsidR="00847D92" w:rsidRPr="00BE50FA" w:rsidRDefault="00327DB6" w:rsidP="00E215E4">
      <w:pPr>
        <w:numPr>
          <w:ilvl w:val="0"/>
          <w:numId w:val="6"/>
        </w:numPr>
        <w:spacing w:before="100" w:beforeAutospacing="1" w:after="100" w:afterAutospacing="1"/>
        <w:ind w:left="0"/>
        <w:jc w:val="both"/>
        <w:rPr>
          <w:rFonts w:eastAsia="Times New Roman" w:cs="Times New Roman"/>
          <w:color w:val="333333"/>
          <w:sz w:val="22"/>
          <w:szCs w:val="22"/>
          <w:lang w:eastAsia="en-US"/>
        </w:rPr>
        <w:sectPr w:rsidR="00847D92" w:rsidRPr="00BE50FA" w:rsidSect="00445C37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  <w:r w:rsidRPr="008B0C50">
        <w:rPr>
          <w:rFonts w:eastAsia="Times New Roman" w:cs="Times New Roman"/>
          <w:color w:val="333333"/>
          <w:sz w:val="22"/>
          <w:szCs w:val="22"/>
          <w:lang w:eastAsia="en-US"/>
        </w:rPr>
        <w:t>Created</w:t>
      </w:r>
      <w:r w:rsidR="00DA66E4" w:rsidRPr="008B0C50">
        <w:rPr>
          <w:rFonts w:eastAsia="Times New Roman" w:cs="Times New Roman"/>
          <w:color w:val="333333"/>
          <w:sz w:val="22"/>
          <w:szCs w:val="22"/>
          <w:lang w:eastAsia="en-US"/>
        </w:rPr>
        <w:t xml:space="preserve"> several plugins for Minecraft and World of Warcraft</w:t>
      </w:r>
    </w:p>
    <w:p w:rsidR="00DA66E4" w:rsidRPr="008B0C50" w:rsidRDefault="00DA66E4" w:rsidP="00E215E4">
      <w:pPr>
        <w:pStyle w:val="SectionHeading"/>
        <w:jc w:val="both"/>
      </w:pPr>
    </w:p>
    <w:sectPr w:rsidR="00DA66E4" w:rsidRPr="008B0C50" w:rsidSect="00445C37">
      <w:type w:val="continuous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BA0" w:rsidRDefault="00247BA0">
      <w:pPr>
        <w:spacing w:after="0"/>
      </w:pPr>
      <w:r>
        <w:separator/>
      </w:r>
    </w:p>
  </w:endnote>
  <w:endnote w:type="continuationSeparator" w:id="0">
    <w:p w:rsidR="00247BA0" w:rsidRDefault="00247B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7B9" w:rsidRDefault="00600B7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E50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BA0" w:rsidRDefault="00247BA0">
      <w:pPr>
        <w:spacing w:after="0"/>
      </w:pPr>
      <w:r>
        <w:separator/>
      </w:r>
    </w:p>
  </w:footnote>
  <w:footnote w:type="continuationSeparator" w:id="0">
    <w:p w:rsidR="00247BA0" w:rsidRDefault="00247B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A5E346A"/>
    <w:multiLevelType w:val="multilevel"/>
    <w:tmpl w:val="0E46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7C5A1F"/>
    <w:multiLevelType w:val="multilevel"/>
    <w:tmpl w:val="550E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E4"/>
    <w:rsid w:val="00030E1D"/>
    <w:rsid w:val="000663F2"/>
    <w:rsid w:val="000C641B"/>
    <w:rsid w:val="001918FA"/>
    <w:rsid w:val="00247BA0"/>
    <w:rsid w:val="00327DB6"/>
    <w:rsid w:val="004347C7"/>
    <w:rsid w:val="00445C37"/>
    <w:rsid w:val="00445D1B"/>
    <w:rsid w:val="005928CB"/>
    <w:rsid w:val="00600B7A"/>
    <w:rsid w:val="0063173D"/>
    <w:rsid w:val="006D1E40"/>
    <w:rsid w:val="0072549C"/>
    <w:rsid w:val="00782128"/>
    <w:rsid w:val="00835C24"/>
    <w:rsid w:val="00847D92"/>
    <w:rsid w:val="008B0C50"/>
    <w:rsid w:val="008D5D59"/>
    <w:rsid w:val="00B93EB7"/>
    <w:rsid w:val="00BC514E"/>
    <w:rsid w:val="00BE50FA"/>
    <w:rsid w:val="00C757B9"/>
    <w:rsid w:val="00CB13DD"/>
    <w:rsid w:val="00CF5A3F"/>
    <w:rsid w:val="00D0704D"/>
    <w:rsid w:val="00D1514C"/>
    <w:rsid w:val="00D41BE6"/>
    <w:rsid w:val="00DA66E4"/>
    <w:rsid w:val="00E215E4"/>
    <w:rsid w:val="00E967DD"/>
    <w:rsid w:val="00FD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E217"/>
  <w15:chartTrackingRefBased/>
  <w15:docId w15:val="{70A3C993-9DD6-471B-9A64-C06D1E0B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NormalWeb">
    <w:name w:val="Normal (Web)"/>
    <w:basedOn w:val="Normal"/>
    <w:uiPriority w:val="99"/>
    <w:semiHidden/>
    <w:unhideWhenUsed/>
    <w:rsid w:val="00DA66E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1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178">
          <w:blockQuote w:val="1"/>
          <w:marLeft w:val="-315"/>
          <w:marRight w:val="0"/>
          <w:marTop w:val="0"/>
          <w:marBottom w:val="525"/>
          <w:divBdr>
            <w:top w:val="none" w:sz="0" w:space="0" w:color="auto"/>
            <w:left w:val="single" w:sz="24" w:space="13" w:color="707070"/>
            <w:bottom w:val="none" w:sz="0" w:space="0" w:color="auto"/>
            <w:right w:val="none" w:sz="0" w:space="0" w:color="auto"/>
          </w:divBdr>
        </w:div>
        <w:div w:id="1457599644">
          <w:blockQuote w:val="1"/>
          <w:marLeft w:val="-315"/>
          <w:marRight w:val="0"/>
          <w:marTop w:val="0"/>
          <w:marBottom w:val="525"/>
          <w:divBdr>
            <w:top w:val="none" w:sz="0" w:space="0" w:color="auto"/>
            <w:left w:val="single" w:sz="24" w:space="13" w:color="707070"/>
            <w:bottom w:val="none" w:sz="0" w:space="0" w:color="auto"/>
            <w:right w:val="none" w:sz="0" w:space="0" w:color="auto"/>
          </w:divBdr>
        </w:div>
        <w:div w:id="1763334878">
          <w:blockQuote w:val="1"/>
          <w:marLeft w:val="-315"/>
          <w:marRight w:val="0"/>
          <w:marTop w:val="0"/>
          <w:marBottom w:val="525"/>
          <w:divBdr>
            <w:top w:val="none" w:sz="0" w:space="0" w:color="auto"/>
            <w:left w:val="single" w:sz="24" w:space="13" w:color="70707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kisando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D4566D3C94494ABE1C1385EA10D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181E0-E9F6-45CC-BD26-9458C5C6BCA9}"/>
      </w:docPartPr>
      <w:docPartBody>
        <w:p w:rsidR="00337058" w:rsidRDefault="0088211A">
          <w:pPr>
            <w:pStyle w:val="24D4566D3C94494ABE1C1385EA10D3FD"/>
          </w:pPr>
          <w:r>
            <w:t>[Your Name]</w:t>
          </w:r>
        </w:p>
      </w:docPartBody>
    </w:docPart>
    <w:docPart>
      <w:docPartPr>
        <w:name w:val="32EAB1766DA14737A44A8F92A95C2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0276F-61CD-488F-BE72-249D31DE8679}"/>
      </w:docPartPr>
      <w:docPartBody>
        <w:p w:rsidR="00337058" w:rsidRDefault="0088211A">
          <w:pPr>
            <w:pStyle w:val="32EAB1766DA14737A44A8F92A95C20DE"/>
          </w:pPr>
          <w:r>
            <w:t>[Address, City, ST  ZIP Code]</w:t>
          </w:r>
        </w:p>
      </w:docPartBody>
    </w:docPart>
    <w:docPart>
      <w:docPartPr>
        <w:name w:val="39CC4A5CB3D2475A9C0B7D6D50B71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D06FE-800B-4C7F-8D76-F610FB5FBD30}"/>
      </w:docPartPr>
      <w:docPartBody>
        <w:p w:rsidR="00337058" w:rsidRDefault="0088211A">
          <w:pPr>
            <w:pStyle w:val="39CC4A5CB3D2475A9C0B7D6D50B71EDC"/>
          </w:pPr>
          <w:r>
            <w:t>[Telephone]</w:t>
          </w:r>
        </w:p>
      </w:docPartBody>
    </w:docPart>
    <w:docPart>
      <w:docPartPr>
        <w:name w:val="E317D45BBCAF4ADC8E462C52F0081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61301-2594-4FE8-A7EA-A29069AD0FE0}"/>
      </w:docPartPr>
      <w:docPartBody>
        <w:p w:rsidR="00337058" w:rsidRDefault="0088211A">
          <w:pPr>
            <w:pStyle w:val="E317D45BBCAF4ADC8E462C52F0081264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1A"/>
    <w:rsid w:val="000B0F46"/>
    <w:rsid w:val="00333963"/>
    <w:rsid w:val="00337058"/>
    <w:rsid w:val="00855BE4"/>
    <w:rsid w:val="0088211A"/>
    <w:rsid w:val="009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D4566D3C94494ABE1C1385EA10D3FD">
    <w:name w:val="24D4566D3C94494ABE1C1385EA10D3FD"/>
  </w:style>
  <w:style w:type="paragraph" w:customStyle="1" w:styleId="32EAB1766DA14737A44A8F92A95C20DE">
    <w:name w:val="32EAB1766DA14737A44A8F92A95C20DE"/>
  </w:style>
  <w:style w:type="paragraph" w:customStyle="1" w:styleId="39CC4A5CB3D2475A9C0B7D6D50B71EDC">
    <w:name w:val="39CC4A5CB3D2475A9C0B7D6D50B71EDC"/>
  </w:style>
  <w:style w:type="paragraph" w:customStyle="1" w:styleId="E317D45BBCAF4ADC8E462C52F0081264">
    <w:name w:val="E317D45BBCAF4ADC8E462C52F0081264"/>
  </w:style>
  <w:style w:type="paragraph" w:customStyle="1" w:styleId="573AF8A0E6394F4BBC616D0642BF4C44">
    <w:name w:val="573AF8A0E6394F4BBC616D0642BF4C44"/>
  </w:style>
  <w:style w:type="paragraph" w:customStyle="1" w:styleId="1126D99C1CF8406FA0D1A4A41E816BF6">
    <w:name w:val="1126D99C1CF8406FA0D1A4A41E816BF6"/>
  </w:style>
  <w:style w:type="paragraph" w:customStyle="1" w:styleId="3EB60A4D862F4314866FA893DFD9E80E">
    <w:name w:val="3EB60A4D862F4314866FA893DFD9E80E"/>
  </w:style>
  <w:style w:type="paragraph" w:customStyle="1" w:styleId="6621D941D9B441C79EED6DA73E1EA15A">
    <w:name w:val="6621D941D9B441C79EED6DA73E1EA15A"/>
  </w:style>
  <w:style w:type="paragraph" w:customStyle="1" w:styleId="8D108E08BCB043FA8A00A18189802A14">
    <w:name w:val="8D108E08BCB043FA8A00A18189802A1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A67F10C4C8C4D6F8EE94660FEE038A0">
    <w:name w:val="FA67F10C4C8C4D6F8EE94660FEE038A0"/>
  </w:style>
  <w:style w:type="paragraph" w:customStyle="1" w:styleId="A8923633CE154935B497F6146BD40EE6">
    <w:name w:val="A8923633CE154935B497F6146BD40EE6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152E4709E9784506843EFBBAA128E30D">
    <w:name w:val="152E4709E9784506843EFBBAA128E30D"/>
  </w:style>
  <w:style w:type="paragraph" w:customStyle="1" w:styleId="671D1E191B3A48A88D5A9C236626167E">
    <w:name w:val="671D1E191B3A48A88D5A9C236626167E"/>
  </w:style>
  <w:style w:type="paragraph" w:customStyle="1" w:styleId="3BA9E8C30CBD47628E8101FD0052FD72">
    <w:name w:val="3BA9E8C30CBD47628E8101FD0052FD72"/>
  </w:style>
  <w:style w:type="paragraph" w:customStyle="1" w:styleId="1EDB0D1F8A7F409FB5B799A60B5F3CD3">
    <w:name w:val="1EDB0D1F8A7F409FB5B799A60B5F3CD3"/>
  </w:style>
  <w:style w:type="paragraph" w:customStyle="1" w:styleId="20FA6544CD274427947E1C3473747250">
    <w:name w:val="20FA6544CD274427947E1C3473747250"/>
  </w:style>
  <w:style w:type="paragraph" w:customStyle="1" w:styleId="553E8602BC2842AD9F1F93707C1CEEDE">
    <w:name w:val="553E8602BC2842AD9F1F93707C1CEEDE"/>
  </w:style>
  <w:style w:type="paragraph" w:customStyle="1" w:styleId="89A550037D1D46CB84E0F407629D7DBD">
    <w:name w:val="89A550037D1D46CB84E0F407629D7D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SE4 2EW, London, 4</CompanyAddress>
  <CompanyPhone>07761475654</CompanyPhone>
  <CompanyFax/>
  <CompanyEmail>decastronathan@gmail.com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83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de Castro</dc:creator>
  <cp:keywords/>
  <cp:lastModifiedBy>Nathan De Castro</cp:lastModifiedBy>
  <cp:revision>22</cp:revision>
  <dcterms:created xsi:type="dcterms:W3CDTF">2016-05-16T16:03:00Z</dcterms:created>
  <dcterms:modified xsi:type="dcterms:W3CDTF">2016-10-12T22:39:00Z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